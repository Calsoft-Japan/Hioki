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173"/>
        <w:gridCol w:w="3147"/>
        <w:gridCol w:w="2938"/>
      </w:tblGrid>
      <w:tr w:rsidR="00981D1E" w14:paraId="48D50B4A" w14:textId="77777777" w:rsidTr="000921B4">
        <w:trPr>
          <w:trHeight w:val="324"/>
        </w:trPr>
        <w:tc>
          <w:tcPr>
            <w:tcW w:w="2938" w:type="dxa"/>
          </w:tcPr>
          <w:p w14:paraId="35E2CB6A" w14:textId="77777777" w:rsidR="00981D1E" w:rsidRPr="008E6A01" w:rsidRDefault="00981D1E" w:rsidP="007A2170">
            <w:pPr>
              <w:pStyle w:val="Heading1"/>
            </w:pPr>
          </w:p>
        </w:tc>
        <w:tc>
          <w:tcPr>
            <w:tcW w:w="1173" w:type="dxa"/>
          </w:tcPr>
          <w:p w14:paraId="58A280D1" w14:textId="77777777" w:rsidR="00981D1E" w:rsidRDefault="00981D1E" w:rsidP="007A2170">
            <w:pPr>
              <w:pStyle w:val="Heading1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C9D7B99-3F0A-4DC8-9D28-B3E523DBEA5C}"/>
            <w:text/>
          </w:sdtPr>
          <w:sdtContent>
            <w:tc>
              <w:tcPr>
                <w:tcW w:w="3147" w:type="dxa"/>
              </w:tcPr>
              <w:p w14:paraId="6D34AD90" w14:textId="77777777" w:rsidR="00981D1E" w:rsidRPr="0034230C" w:rsidRDefault="00981D1E" w:rsidP="00FA77C5">
                <w:pPr>
                  <w:pStyle w:val="Heading1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14:paraId="18F34CC6" w14:textId="77777777" w:rsidR="00981D1E" w:rsidRPr="008E6A01" w:rsidRDefault="00981D1E" w:rsidP="007A2170">
            <w:pPr>
              <w:pStyle w:val="Heading1"/>
            </w:pPr>
          </w:p>
        </w:tc>
      </w:tr>
      <w:tr w:rsidR="00981D1E" w14:paraId="70887C86" w14:textId="77777777" w:rsidTr="000921B4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C9D7B99-3F0A-4DC8-9D28-B3E523DBEA5C}"/>
            <w:text/>
          </w:sdtPr>
          <w:sdtContent>
            <w:tc>
              <w:tcPr>
                <w:tcW w:w="2938" w:type="dxa"/>
              </w:tcPr>
              <w:p w14:paraId="301EFB0A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173" w:type="dxa"/>
          </w:tcPr>
          <w:p w14:paraId="2F916A5A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72895649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ShipToName[1]" w:storeItemID="{7C9D7B99-3F0A-4DC8-9D28-B3E523DBEA5C}"/>
            <w:text/>
          </w:sdtPr>
          <w:sdtContent>
            <w:tc>
              <w:tcPr>
                <w:tcW w:w="3147" w:type="dxa"/>
              </w:tcPr>
              <w:p w14:paraId="78A9CF9D" w14:textId="2A961F2F" w:rsidR="00981D1E" w:rsidRPr="008E6A01" w:rsidRDefault="00F12178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ShipToName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C9D7B99-3F0A-4DC8-9D28-B3E523DBEA5C}"/>
            <w:text/>
          </w:sdtPr>
          <w:sdtContent>
            <w:tc>
              <w:tcPr>
                <w:tcW w:w="2938" w:type="dxa"/>
              </w:tcPr>
              <w:p w14:paraId="258EC0D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14:paraId="49E6C77E" w14:textId="77777777" w:rsidTr="000921B4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C9D7B99-3F0A-4DC8-9D28-B3E523DBEA5C}"/>
            <w:text/>
          </w:sdtPr>
          <w:sdtContent>
            <w:tc>
              <w:tcPr>
                <w:tcW w:w="2938" w:type="dxa"/>
              </w:tcPr>
              <w:p w14:paraId="3F1E160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173" w:type="dxa"/>
          </w:tcPr>
          <w:p w14:paraId="003F82A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232742446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ShipToCountry[1]" w:storeItemID="{7C9D7B99-3F0A-4DC8-9D28-B3E523DBEA5C}"/>
            <w:text/>
          </w:sdtPr>
          <w:sdtContent>
            <w:tc>
              <w:tcPr>
                <w:tcW w:w="3147" w:type="dxa"/>
              </w:tcPr>
              <w:p w14:paraId="1F84FDEB" w14:textId="2B5B85F8" w:rsidR="00981D1E" w:rsidRPr="008E6A01" w:rsidRDefault="00F12178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ShipToCountry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C9D7B99-3F0A-4DC8-9D28-B3E523DBEA5C}"/>
            <w:text/>
          </w:sdtPr>
          <w:sdtContent>
            <w:tc>
              <w:tcPr>
                <w:tcW w:w="2938" w:type="dxa"/>
              </w:tcPr>
              <w:p w14:paraId="4C0DD665" w14:textId="77777777" w:rsidR="00981D1E" w:rsidRPr="008E6A01" w:rsidRDefault="00981D1E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14:paraId="767DBBB9" w14:textId="77777777" w:rsidTr="000921B4">
        <w:sdt>
          <w:sdtPr>
            <w:rPr>
              <w:rFonts w:cstheme="minorHAnsi"/>
            </w:rPr>
            <w:id w:val="-74795577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BuyFromAddr3[1]" w:storeItemID="{7C9D7B99-3F0A-4DC8-9D28-B3E523DBEA5C}"/>
            <w:text/>
          </w:sdtPr>
          <w:sdtContent>
            <w:tc>
              <w:tcPr>
                <w:tcW w:w="2938" w:type="dxa"/>
              </w:tcPr>
              <w:p w14:paraId="35800EB5" w14:textId="69353283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173" w:type="dxa"/>
          </w:tcPr>
          <w:p w14:paraId="0CC0F8BE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62135355" w14:textId="2C2E3266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2019732453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CompanyAddress3[1]" w:storeItemID="{7C9D7B99-3F0A-4DC8-9D28-B3E523DBEA5C}"/>
            <w:text/>
          </w:sdtPr>
          <w:sdtContent>
            <w:tc>
              <w:tcPr>
                <w:tcW w:w="2938" w:type="dxa"/>
              </w:tcPr>
              <w:p w14:paraId="1A70DA91" w14:textId="17766548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14:paraId="2C60AB16" w14:textId="77777777" w:rsidTr="000921B4">
        <w:sdt>
          <w:sdtPr>
            <w:rPr>
              <w:rFonts w:cstheme="minorHAnsi"/>
            </w:rPr>
            <w:id w:val="-1467119515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BuyFromAddr4[1]" w:storeItemID="{7C9D7B99-3F0A-4DC8-9D28-B3E523DBEA5C}"/>
            <w:text/>
          </w:sdtPr>
          <w:sdtContent>
            <w:tc>
              <w:tcPr>
                <w:tcW w:w="2938" w:type="dxa"/>
              </w:tcPr>
              <w:p w14:paraId="50979A3F" w14:textId="733E0D12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173" w:type="dxa"/>
          </w:tcPr>
          <w:p w14:paraId="63054E68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5D9DDEB8" w14:textId="03504C99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532072589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14:paraId="0C762B1D" w14:textId="7528B032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14:paraId="37E0BDB0" w14:textId="77777777" w:rsidTr="000921B4">
        <w:sdt>
          <w:sdtPr>
            <w:rPr>
              <w:rFonts w:cstheme="minorHAnsi"/>
            </w:rPr>
            <w:id w:val="-2106871520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BuyFromAddr5[1]" w:storeItemID="{7C9D7B99-3F0A-4DC8-9D28-B3E523DBEA5C}"/>
            <w:text/>
          </w:sdtPr>
          <w:sdtContent>
            <w:tc>
              <w:tcPr>
                <w:tcW w:w="2938" w:type="dxa"/>
              </w:tcPr>
              <w:p w14:paraId="139043A3" w14:textId="74C79990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173" w:type="dxa"/>
          </w:tcPr>
          <w:p w14:paraId="207F731F" w14:textId="77777777" w:rsidR="00981D1E" w:rsidRDefault="00981D1E" w:rsidP="001B6E6D">
            <w:pPr>
              <w:pStyle w:val="NoSpacing"/>
              <w:rPr>
                <w:rFonts w:cstheme="minorHAnsi"/>
              </w:rPr>
            </w:pPr>
          </w:p>
        </w:tc>
        <w:tc>
          <w:tcPr>
            <w:tcW w:w="3147" w:type="dxa"/>
          </w:tcPr>
          <w:p w14:paraId="54703ADC" w14:textId="3A973F62" w:rsidR="00981D1E" w:rsidRPr="008E6A01" w:rsidRDefault="00981D1E" w:rsidP="001B6E6D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id w:val="1131977194"/>
            <w:placeholder>
              <w:docPart w:val="DefaultPlaceholder_-1854013440"/>
            </w:placeholder>
            <w:dataBinding w:prefixMappings="xmlns:ns0='urn:microsoft-dynamics-nav/reports/Standard_Purchase_Order/1322/' " w:xpath="/ns0:NavWordReportXmlPart[1]/ns0:Purchase_Header[1]/ns0:CompanyAddress4[1]" w:storeItemID="{7C9D7B99-3F0A-4DC8-9D28-B3E523DBEA5C}"/>
            <w:text/>
          </w:sdtPr>
          <w:sdtContent>
            <w:tc>
              <w:tcPr>
                <w:tcW w:w="2938" w:type="dxa"/>
              </w:tcPr>
              <w:p w14:paraId="708EF883" w14:textId="50873B58" w:rsidR="00981D1E" w:rsidRPr="008E6A01" w:rsidRDefault="009213C2" w:rsidP="001B6E6D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F63AC2" w14:paraId="2F397872" w14:textId="77777777" w:rsidTr="000921B4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C9D7B99-3F0A-4DC8-9D28-B3E523DBEA5C}"/>
            <w:text/>
          </w:sdtPr>
          <w:sdtContent>
            <w:tc>
              <w:tcPr>
                <w:tcW w:w="2938" w:type="dxa"/>
              </w:tcPr>
              <w:p w14:paraId="43D9EBC5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C9D7B99-3F0A-4DC8-9D28-B3E523DBEA5C}"/>
            <w:text/>
          </w:sdtPr>
          <w:sdtContent>
            <w:tc>
              <w:tcPr>
                <w:tcW w:w="1173" w:type="dxa"/>
              </w:tcPr>
              <w:p w14:paraId="1A36AE73" w14:textId="77777777" w:rsidR="00F63AC2" w:rsidRDefault="00F63AC2" w:rsidP="00F63AC2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3147" w:type="dxa"/>
          </w:tcPr>
          <w:p w14:paraId="3ECF2900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14:paraId="2C64B9D2" w14:textId="77777777" w:rsidR="00F63AC2" w:rsidRDefault="00F63AC2" w:rsidP="00F63AC2">
            <w:pPr>
              <w:pStyle w:val="NoSpacing"/>
              <w:rPr>
                <w:rFonts w:cstheme="minorHAnsi"/>
              </w:rPr>
            </w:pPr>
          </w:p>
        </w:tc>
      </w:tr>
    </w:tbl>
    <w:p w14:paraId="4ACE6802" w14:textId="77777777" w:rsidR="007A0A53" w:rsidRDefault="007A0A53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14:paraId="4A7DEC32" w14:textId="77777777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6B78F036" w14:textId="77777777" w:rsidR="00E96245" w:rsidRPr="00E96245" w:rsidRDefault="00E96245" w:rsidP="007A2170">
                <w:pPr>
                  <w:pStyle w:val="Heading1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19A43F81" w14:textId="77777777" w:rsidR="00E96245" w:rsidRPr="00E96245" w:rsidRDefault="00E034DC" w:rsidP="007A2170">
                <w:pPr>
                  <w:pStyle w:val="Heading1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4D250351" w14:textId="77777777" w:rsidR="00E96245" w:rsidRPr="00E96245" w:rsidRDefault="00E96245" w:rsidP="007A2170">
                <w:pPr>
                  <w:pStyle w:val="Heading1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C9D7B99-3F0A-4DC8-9D28-B3E523DBEA5C}"/>
            <w:text/>
          </w:sdtPr>
          <w:sdtContent>
            <w:tc>
              <w:tcPr>
                <w:tcW w:w="3744" w:type="dxa"/>
              </w:tcPr>
              <w:p w14:paraId="1FFD10E5" w14:textId="77777777" w:rsidR="00E96245" w:rsidRPr="00E96245" w:rsidRDefault="00E96245" w:rsidP="007A2170">
                <w:pPr>
                  <w:pStyle w:val="Heading1"/>
                </w:pPr>
                <w:r w:rsidRPr="00E96245">
                  <w:t>ShipmentMethodDesc_Lbl</w:t>
                </w:r>
              </w:p>
            </w:tc>
          </w:sdtContent>
        </w:sdt>
      </w:tr>
      <w:tr w:rsidR="00E96245" w14:paraId="00B53BC2" w14:textId="77777777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C9D7B99-3F0A-4DC8-9D28-B3E523DBEA5C}"/>
            <w:text/>
          </w:sdtPr>
          <w:sdtContent>
            <w:tc>
              <w:tcPr>
                <w:tcW w:w="2160" w:type="dxa"/>
              </w:tcPr>
              <w:p w14:paraId="5BDB0D2F" w14:textId="77777777" w:rsidR="00E96245" w:rsidRPr="00E96245" w:rsidRDefault="00E96245" w:rsidP="00981D1E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C9D7B99-3F0A-4DC8-9D28-B3E523DBEA5C}"/>
            <w:text/>
          </w:sdtPr>
          <w:sdtContent>
            <w:tc>
              <w:tcPr>
                <w:tcW w:w="2160" w:type="dxa"/>
              </w:tcPr>
              <w:p w14:paraId="7D95A7CD" w14:textId="77777777" w:rsidR="00E96245" w:rsidRPr="00E96245" w:rsidRDefault="00E14AB2" w:rsidP="00981D1E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C9D7B99-3F0A-4DC8-9D28-B3E523DBEA5C}"/>
            <w:text/>
          </w:sdtPr>
          <w:sdtContent>
            <w:tc>
              <w:tcPr>
                <w:tcW w:w="2160" w:type="dxa"/>
              </w:tcPr>
              <w:p w14:paraId="71535A9B" w14:textId="77777777" w:rsidR="00E96245" w:rsidRPr="00E96245" w:rsidRDefault="00F057B8" w:rsidP="00981D1E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C9D7B99-3F0A-4DC8-9D28-B3E523DBEA5C}"/>
            <w:text/>
          </w:sdtPr>
          <w:sdtContent>
            <w:tc>
              <w:tcPr>
                <w:tcW w:w="3744" w:type="dxa"/>
              </w:tcPr>
              <w:p w14:paraId="25C7E552" w14:textId="77777777" w:rsidR="00E96245" w:rsidRPr="00E96245" w:rsidRDefault="00E96245" w:rsidP="00981D1E">
                <w:r>
                  <w:t>ShipmentMethodDesc</w:t>
                </w:r>
              </w:p>
            </w:tc>
          </w:sdtContent>
        </w:sdt>
      </w:tr>
      <w:tr w:rsidR="00981D1E" w14:paraId="19460E64" w14:textId="77777777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43C22119" w14:textId="77777777" w:rsidR="00981D1E" w:rsidRDefault="00F37E8E" w:rsidP="00FA77C5">
                <w:pPr>
                  <w:pStyle w:val="Heading1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097C8897" w14:textId="77777777" w:rsidR="00981D1E" w:rsidRDefault="00F37E8E" w:rsidP="00FA77C5">
                <w:pPr>
                  <w:pStyle w:val="Heading1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0990B2E5" w14:textId="77777777" w:rsidR="00981D1E" w:rsidRDefault="00981D1E" w:rsidP="00FA77C5">
                <w:pPr>
                  <w:pStyle w:val="Heading1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14:paraId="0F2BAAD9" w14:textId="77777777" w:rsidR="00981D1E" w:rsidRDefault="00981D1E" w:rsidP="00FA77C5">
            <w:pPr>
              <w:pStyle w:val="Heading1"/>
            </w:pPr>
          </w:p>
        </w:tc>
      </w:tr>
      <w:tr w:rsidR="00981D1E" w14:paraId="22B6BF25" w14:textId="77777777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C9D7B99-3F0A-4DC8-9D28-B3E523DBEA5C}"/>
            <w:text/>
          </w:sdtPr>
          <w:sdtContent>
            <w:tc>
              <w:tcPr>
                <w:tcW w:w="2160" w:type="dxa"/>
              </w:tcPr>
              <w:p w14:paraId="2FA2D7B7" w14:textId="77777777" w:rsidR="00981D1E" w:rsidRDefault="00F37E8E" w:rsidP="00981D1E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C9D7B99-3F0A-4DC8-9D28-B3E523DBEA5C}"/>
            <w:text/>
          </w:sdtPr>
          <w:sdtContent>
            <w:tc>
              <w:tcPr>
                <w:tcW w:w="2160" w:type="dxa"/>
              </w:tcPr>
              <w:p w14:paraId="153A429A" w14:textId="77777777" w:rsidR="00981D1E" w:rsidRDefault="008E1DFF" w:rsidP="00981D1E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C9D7B99-3F0A-4DC8-9D28-B3E523DBEA5C}"/>
            <w:text/>
          </w:sdtPr>
          <w:sdtContent>
            <w:tc>
              <w:tcPr>
                <w:tcW w:w="2160" w:type="dxa"/>
              </w:tcPr>
              <w:p w14:paraId="7719CD7B" w14:textId="77777777" w:rsidR="00981D1E" w:rsidRDefault="00981D1E" w:rsidP="00981D1E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14:paraId="33ECE916" w14:textId="77777777" w:rsidR="00981D1E" w:rsidRDefault="00981D1E" w:rsidP="00981D1E"/>
        </w:tc>
      </w:tr>
    </w:tbl>
    <w:p w14:paraId="57CFB339" w14:textId="77777777" w:rsidR="00E96245" w:rsidRDefault="00E96245" w:rsidP="001541E0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14:paraId="36485C08" w14:textId="77777777" w:rsidTr="00CE0B53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561B882B" w14:textId="77777777" w:rsidR="009B3A60" w:rsidRDefault="009B3A60" w:rsidP="00CE0B53">
                <w:pPr>
                  <w:pStyle w:val="Heading1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C9D7B99-3F0A-4DC8-9D28-B3E523DBEA5C}"/>
            <w:text/>
          </w:sdtPr>
          <w:sdtContent>
            <w:tc>
              <w:tcPr>
                <w:tcW w:w="2160" w:type="dxa"/>
              </w:tcPr>
              <w:p w14:paraId="7943BA20" w14:textId="77777777" w:rsidR="009B3A60" w:rsidRDefault="009B3A60" w:rsidP="00CE0B53">
                <w:pPr>
                  <w:pStyle w:val="Heading1"/>
                </w:pPr>
                <w:r>
                  <w:t>VendorOrderNo_Lbl</w:t>
                </w:r>
              </w:p>
            </w:tc>
          </w:sdtContent>
        </w:sdt>
      </w:tr>
      <w:tr w:rsidR="009B3A60" w14:paraId="53BF95C4" w14:textId="77777777" w:rsidTr="00CE0B53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C9D7B99-3F0A-4DC8-9D28-B3E523DBEA5C}"/>
            <w:text/>
          </w:sdtPr>
          <w:sdtContent>
            <w:tc>
              <w:tcPr>
                <w:tcW w:w="2160" w:type="dxa"/>
              </w:tcPr>
              <w:p w14:paraId="10FF62DF" w14:textId="77777777" w:rsidR="009B3A60" w:rsidRDefault="009B3A60" w:rsidP="00CE0B53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C9D7B99-3F0A-4DC8-9D28-B3E523DBEA5C}"/>
            <w:text/>
          </w:sdtPr>
          <w:sdtContent>
            <w:tc>
              <w:tcPr>
                <w:tcW w:w="2160" w:type="dxa"/>
              </w:tcPr>
              <w:p w14:paraId="3080AED3" w14:textId="77777777" w:rsidR="009B3A60" w:rsidRDefault="009B3A60" w:rsidP="00CE0B53">
                <w:r>
                  <w:t>VendorOrderNo</w:t>
                </w:r>
              </w:p>
            </w:tc>
          </w:sdtContent>
        </w:sdt>
      </w:tr>
    </w:tbl>
    <w:p w14:paraId="77E1541F" w14:textId="77777777" w:rsidR="009B3A60" w:rsidRDefault="009B3A60" w:rsidP="001541E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14:paraId="1346DF2D" w14:textId="77777777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1A6513E3" w14:textId="77777777" w:rsidR="00A64E32" w:rsidRPr="007A2170" w:rsidRDefault="00E434C9" w:rsidP="007A2170">
                <w:pPr>
                  <w:pStyle w:val="Heading1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C9D7B99-3F0A-4DC8-9D28-B3E523DBEA5C}"/>
            <w:text/>
          </w:sdtPr>
          <w:sdtContent>
            <w:tc>
              <w:tcPr>
                <w:tcW w:w="3139" w:type="dxa"/>
                <w:tcBorders>
                  <w:bottom w:val="single" w:sz="4" w:space="0" w:color="auto"/>
                </w:tcBorders>
                <w:vAlign w:val="bottom"/>
              </w:tcPr>
              <w:p w14:paraId="32B8B139" w14:textId="77777777" w:rsidR="00A64E32" w:rsidRPr="007A2170" w:rsidRDefault="00E434C9" w:rsidP="007A2170">
                <w:pPr>
                  <w:pStyle w:val="Heading1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C9D7B99-3F0A-4DC8-9D28-B3E523DBEA5C}"/>
            <w:text/>
          </w:sdtPr>
          <w:sdtContent>
            <w:tc>
              <w:tcPr>
                <w:tcW w:w="1080" w:type="dxa"/>
                <w:tcBorders>
                  <w:bottom w:val="single" w:sz="4" w:space="0" w:color="auto"/>
                </w:tcBorders>
                <w:vAlign w:val="bottom"/>
              </w:tcPr>
              <w:p w14:paraId="7273B5AA" w14:textId="77777777" w:rsidR="00A64E32" w:rsidRPr="007A2170" w:rsidRDefault="00E434C9" w:rsidP="007A2170">
                <w:pPr>
                  <w:pStyle w:val="Heading1"/>
                  <w:jc w:val="right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C9D7B99-3F0A-4DC8-9D28-B3E523DBEA5C}"/>
            <w:text/>
          </w:sdtPr>
          <w:sdtContent>
            <w:tc>
              <w:tcPr>
                <w:tcW w:w="994" w:type="dxa"/>
                <w:tcBorders>
                  <w:bottom w:val="single" w:sz="4" w:space="0" w:color="auto"/>
                </w:tcBorders>
                <w:vAlign w:val="bottom"/>
              </w:tcPr>
              <w:p w14:paraId="5C0D326B" w14:textId="77777777" w:rsidR="00A64E32" w:rsidRPr="007A2170" w:rsidRDefault="00F37E8E" w:rsidP="007A2170">
                <w:pPr>
                  <w:pStyle w:val="Heading1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C9D7B99-3F0A-4DC8-9D28-B3E523DBEA5C}"/>
            <w:text/>
          </w:sdtPr>
          <w:sdtContent>
            <w:tc>
              <w:tcPr>
                <w:tcW w:w="1282" w:type="dxa"/>
                <w:tcBorders>
                  <w:bottom w:val="single" w:sz="4" w:space="0" w:color="auto"/>
                </w:tcBorders>
                <w:vAlign w:val="bottom"/>
              </w:tcPr>
              <w:p w14:paraId="01540FDC" w14:textId="77777777" w:rsidR="00A64E32" w:rsidRDefault="00F37E8E" w:rsidP="007A2170">
                <w:pPr>
                  <w:pStyle w:val="Heading1"/>
                  <w:jc w:val="right"/>
                </w:pPr>
                <w:r>
                  <w:t>DirectUniCost_Lbl</w:t>
                </w:r>
              </w:p>
            </w:tc>
          </w:sdtContent>
        </w:sdt>
        <w:sdt>
          <w:sdtPr>
            <w:alias w:val="#Nav:/Purchase_Header/VATAmtLineVAT_Lbl"/>
            <w:tag w:val="#Nav:/Purchase_Header/VATAmtLineVAT_Lbl"/>
            <w:id w:val="88158960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VATAmtLineVA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10F12E5C" w14:textId="27996F90" w:rsidR="00A64E32" w:rsidRPr="007A2170" w:rsidRDefault="002C4945" w:rsidP="007A2170">
                <w:pPr>
                  <w:pStyle w:val="Heading1"/>
                  <w:jc w:val="right"/>
                </w:pPr>
                <w:r>
                  <w:t>VATAmtLineVAT_Lbl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  <w:vAlign w:val="bottom"/>
              </w:tcPr>
              <w:p w14:paraId="0F8C452F" w14:textId="77777777" w:rsidR="00A64E32" w:rsidRPr="007A2170" w:rsidRDefault="00A64E32" w:rsidP="006E60E9">
                <w:pPr>
                  <w:pStyle w:val="Heading1"/>
                  <w:jc w:val="right"/>
                </w:pPr>
                <w:r>
                  <w:t>ItemLineAmount_Lbl</w:t>
                </w:r>
              </w:p>
            </w:tc>
          </w:sdtContent>
        </w:sdt>
      </w:tr>
      <w:tr w:rsidR="00FA77C5" w14:paraId="5F606CF2" w14:textId="77777777" w:rsidTr="00A9275C">
        <w:trPr>
          <w:trHeight w:hRule="exact" w:val="144"/>
        </w:trPr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20EC7AEF" w14:textId="77777777" w:rsidR="00FA77C5" w:rsidRDefault="00FA77C5" w:rsidP="007A2170">
            <w:pPr>
              <w:pStyle w:val="Heading1"/>
            </w:pPr>
          </w:p>
        </w:tc>
        <w:tc>
          <w:tcPr>
            <w:tcW w:w="3139" w:type="dxa"/>
            <w:tcBorders>
              <w:top w:val="single" w:sz="4" w:space="0" w:color="auto"/>
            </w:tcBorders>
            <w:vAlign w:val="bottom"/>
          </w:tcPr>
          <w:p w14:paraId="2B34D9C9" w14:textId="77777777" w:rsidR="00FA77C5" w:rsidRDefault="00FA77C5" w:rsidP="007A2170">
            <w:pPr>
              <w:pStyle w:val="Heading1"/>
            </w:pPr>
          </w:p>
        </w:tc>
        <w:tc>
          <w:tcPr>
            <w:tcW w:w="1080" w:type="dxa"/>
            <w:tcBorders>
              <w:top w:val="single" w:sz="4" w:space="0" w:color="auto"/>
            </w:tcBorders>
            <w:vAlign w:val="bottom"/>
          </w:tcPr>
          <w:p w14:paraId="2593C3A2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994" w:type="dxa"/>
            <w:tcBorders>
              <w:top w:val="single" w:sz="4" w:space="0" w:color="auto"/>
            </w:tcBorders>
            <w:vAlign w:val="bottom"/>
          </w:tcPr>
          <w:p w14:paraId="30C4E43F" w14:textId="77777777" w:rsidR="00FA77C5" w:rsidRDefault="00FA77C5" w:rsidP="007A2170">
            <w:pPr>
              <w:pStyle w:val="Heading1"/>
            </w:pPr>
          </w:p>
        </w:tc>
        <w:tc>
          <w:tcPr>
            <w:tcW w:w="1282" w:type="dxa"/>
            <w:tcBorders>
              <w:top w:val="single" w:sz="4" w:space="0" w:color="auto"/>
            </w:tcBorders>
            <w:vAlign w:val="bottom"/>
          </w:tcPr>
          <w:p w14:paraId="0C75248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5075D39" w14:textId="77777777" w:rsidR="00FA77C5" w:rsidRDefault="00FA77C5" w:rsidP="007A2170">
            <w:pPr>
              <w:pStyle w:val="Heading1"/>
              <w:jc w:val="right"/>
            </w:pPr>
          </w:p>
        </w:tc>
        <w:tc>
          <w:tcPr>
            <w:tcW w:w="1368" w:type="dxa"/>
            <w:tcBorders>
              <w:top w:val="single" w:sz="4" w:space="0" w:color="auto"/>
            </w:tcBorders>
            <w:vAlign w:val="bottom"/>
          </w:tcPr>
          <w:p w14:paraId="06900D71" w14:textId="77777777" w:rsidR="00FA77C5" w:rsidRDefault="00FA77C5" w:rsidP="006E60E9">
            <w:pPr>
              <w:pStyle w:val="Heading1"/>
              <w:jc w:val="right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 " w:xpath="/ns0:NavWordReportXmlPart[1]/ns0:Purchase_Header[1]/ns0:Purchase_Line" w:storeItemID="{7C9D7B99-3F0A-4DC8-9D28-B3E523DBEA5C}"/>
          <w15:repeatingSection/>
        </w:sdtPr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Content>
              <w:tr w:rsidR="00E434C9" w14:paraId="49A377F8" w14:textId="77777777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14:paraId="11406DA6" w14:textId="77777777" w:rsidR="00A64E32" w:rsidRPr="001D4852" w:rsidRDefault="00E434C9" w:rsidP="009213C2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C9D7B99-3F0A-4DC8-9D28-B3E523DBEA5C}"/>
                    <w:text/>
                  </w:sdtPr>
                  <w:sdtContent>
                    <w:tc>
                      <w:tcPr>
                        <w:tcW w:w="3139" w:type="dxa"/>
                      </w:tcPr>
                      <w:p w14:paraId="6FBB407C" w14:textId="77777777" w:rsidR="00A64E32" w:rsidRPr="001D4852" w:rsidRDefault="00E434C9" w:rsidP="009213C2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C9D7B99-3F0A-4DC8-9D28-B3E523DBEA5C}"/>
                    <w:text/>
                  </w:sdtPr>
                  <w:sdtContent>
                    <w:tc>
                      <w:tcPr>
                        <w:tcW w:w="1080" w:type="dxa"/>
                      </w:tcPr>
                      <w:p w14:paraId="7DA5C450" w14:textId="77777777" w:rsidR="00A64E32" w:rsidRPr="001D4852" w:rsidRDefault="00E434C9" w:rsidP="009213C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C9D7B99-3F0A-4DC8-9D28-B3E523DBEA5C}"/>
                    <w:text/>
                  </w:sdtPr>
                  <w:sdtContent>
                    <w:tc>
                      <w:tcPr>
                        <w:tcW w:w="994" w:type="dxa"/>
                      </w:tcPr>
                      <w:p w14:paraId="5B692739" w14:textId="77777777" w:rsidR="00A64E32" w:rsidRPr="001D4852" w:rsidRDefault="00F37E8E" w:rsidP="009213C2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C9D7B99-3F0A-4DC8-9D28-B3E523DBEA5C}"/>
                    <w:text/>
                  </w:sdtPr>
                  <w:sdtContent>
                    <w:tc>
                      <w:tcPr>
                        <w:tcW w:w="1282" w:type="dxa"/>
                      </w:tcPr>
                      <w:p w14:paraId="6C12A0C7" w14:textId="7F293573" w:rsidR="00A64E32" w:rsidRPr="001D4852" w:rsidRDefault="00F37E8E" w:rsidP="009213C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PurchLine_VATPct"/>
                    <w:tag w:val="#Nav: Standard_Purchase_Order/1322"/>
                    <w:id w:val="-435137641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PurchLine_VATPct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14:paraId="21AEE1CA" w14:textId="4DFF5B5A" w:rsidR="00A64E32" w:rsidRPr="001D4852" w:rsidRDefault="00255327" w:rsidP="009213C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PurchLine_VATPct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C9D7B99-3F0A-4DC8-9D28-B3E523DBEA5C}"/>
                    <w:text/>
                  </w:sdtPr>
                  <w:sdtContent>
                    <w:tc>
                      <w:tcPr>
                        <w:tcW w:w="1368" w:type="dxa"/>
                      </w:tcPr>
                      <w:p w14:paraId="4D18C0A6" w14:textId="77777777" w:rsidR="00A64E32" w:rsidRPr="001D4852" w:rsidRDefault="008A3400" w:rsidP="009213C2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14:paraId="5C40C58E" w14:textId="77777777" w:rsidTr="00A9275C">
        <w:trPr>
          <w:trHeight w:hRule="exact" w:val="144"/>
        </w:trPr>
        <w:tc>
          <w:tcPr>
            <w:tcW w:w="994" w:type="dxa"/>
          </w:tcPr>
          <w:p w14:paraId="1F3E52DE" w14:textId="77777777" w:rsidR="00A64E32" w:rsidRDefault="00A64E32" w:rsidP="00A9275C">
            <w:pPr>
              <w:pStyle w:val="Heading1"/>
            </w:pPr>
          </w:p>
        </w:tc>
        <w:tc>
          <w:tcPr>
            <w:tcW w:w="3139" w:type="dxa"/>
          </w:tcPr>
          <w:p w14:paraId="34FDC619" w14:textId="77777777" w:rsidR="00A64E32" w:rsidRDefault="00A64E32" w:rsidP="00A9275C">
            <w:pPr>
              <w:pStyle w:val="Heading1"/>
            </w:pPr>
          </w:p>
        </w:tc>
        <w:tc>
          <w:tcPr>
            <w:tcW w:w="1080" w:type="dxa"/>
          </w:tcPr>
          <w:p w14:paraId="06A57072" w14:textId="77777777" w:rsidR="00A64E32" w:rsidRDefault="00A64E32" w:rsidP="00A9275C">
            <w:pPr>
              <w:pStyle w:val="Heading1"/>
            </w:pPr>
          </w:p>
        </w:tc>
        <w:tc>
          <w:tcPr>
            <w:tcW w:w="994" w:type="dxa"/>
          </w:tcPr>
          <w:p w14:paraId="13D78435" w14:textId="77777777" w:rsidR="00A64E32" w:rsidRDefault="00A64E32" w:rsidP="00A9275C">
            <w:pPr>
              <w:pStyle w:val="Heading1"/>
            </w:pPr>
          </w:p>
        </w:tc>
        <w:tc>
          <w:tcPr>
            <w:tcW w:w="1282" w:type="dxa"/>
          </w:tcPr>
          <w:p w14:paraId="4DF7A0F9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2FE74162" w14:textId="77777777" w:rsidR="00A64E32" w:rsidRDefault="00A64E32" w:rsidP="00A9275C">
            <w:pPr>
              <w:pStyle w:val="Heading1"/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5C406AC" w14:textId="77777777" w:rsidR="00A64E32" w:rsidRDefault="00A64E32" w:rsidP="00A9275C">
            <w:pPr>
              <w:pStyle w:val="Heading1"/>
            </w:pPr>
          </w:p>
        </w:tc>
      </w:tr>
      <w:tr w:rsidR="004D1000" w14:paraId="1142AF37" w14:textId="77777777" w:rsidTr="00867EBF">
        <w:trPr>
          <w:trHeight w:val="230"/>
        </w:trPr>
        <w:tc>
          <w:tcPr>
            <w:tcW w:w="994" w:type="dxa"/>
          </w:tcPr>
          <w:p w14:paraId="3BE7C6F5" w14:textId="77777777" w:rsidR="004D1000" w:rsidRDefault="004D1000" w:rsidP="00C645A2">
            <w:pPr>
              <w:pStyle w:val="NoSpacing"/>
            </w:pPr>
          </w:p>
        </w:tc>
        <w:tc>
          <w:tcPr>
            <w:tcW w:w="3139" w:type="dxa"/>
          </w:tcPr>
          <w:p w14:paraId="45C86DD6" w14:textId="77777777" w:rsidR="004D1000" w:rsidRDefault="004D1000" w:rsidP="00C645A2">
            <w:pPr>
              <w:pStyle w:val="NoSpacing"/>
            </w:pPr>
          </w:p>
        </w:tc>
        <w:tc>
          <w:tcPr>
            <w:tcW w:w="1080" w:type="dxa"/>
          </w:tcPr>
          <w:p w14:paraId="352A7380" w14:textId="77777777" w:rsidR="004D1000" w:rsidRDefault="004D1000" w:rsidP="00C645A2">
            <w:pPr>
              <w:pStyle w:val="NoSpacing"/>
            </w:pPr>
          </w:p>
        </w:tc>
        <w:tc>
          <w:tcPr>
            <w:tcW w:w="994" w:type="dxa"/>
          </w:tcPr>
          <w:p w14:paraId="389DB74A" w14:textId="77777777" w:rsidR="004D1000" w:rsidRDefault="004D1000" w:rsidP="00C645A2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14:paraId="158D57CB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6A6DCC47" w14:textId="77777777" w:rsidR="004D1000" w:rsidRPr="00C645A2" w:rsidRDefault="004D1000" w:rsidP="006E60E9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14:paraId="6A629914" w14:textId="77777777" w:rsidTr="00B2674F">
        <w:trPr>
          <w:trHeight w:val="230"/>
        </w:trPr>
        <w:tc>
          <w:tcPr>
            <w:tcW w:w="994" w:type="dxa"/>
          </w:tcPr>
          <w:p w14:paraId="46488847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67A0E794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22E1062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2DB6343A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14:paraId="41FE6D09" w14:textId="77777777" w:rsidR="00A64E32" w:rsidRDefault="00A64E32" w:rsidP="001541E0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58A9D58C" w14:textId="77777777" w:rsidR="00A64E32" w:rsidRDefault="004B787A" w:rsidP="004B787A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C9D7B99-3F0A-4DC8-9D28-B3E523DBEA5C}"/>
            <w:text/>
          </w:sdtPr>
          <w:sdtContent>
            <w:tc>
              <w:tcPr>
                <w:tcW w:w="1368" w:type="dxa"/>
                <w:tcBorders>
                  <w:bottom w:val="single" w:sz="4" w:space="0" w:color="auto"/>
                </w:tcBorders>
              </w:tcPr>
              <w:p w14:paraId="06724F8D" w14:textId="77777777" w:rsidR="00A64E32" w:rsidRDefault="005948C5" w:rsidP="006E60E9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14:paraId="069A4241" w14:textId="77777777" w:rsidTr="00A628A5">
        <w:trPr>
          <w:trHeight w:val="230"/>
        </w:trPr>
        <w:tc>
          <w:tcPr>
            <w:tcW w:w="994" w:type="dxa"/>
          </w:tcPr>
          <w:p w14:paraId="639791B2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14:paraId="48BD360D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14:paraId="1DCF6924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14:paraId="39014A71" w14:textId="77777777" w:rsidR="004D1000" w:rsidRDefault="004D1000" w:rsidP="005948C5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C9D7B99-3F0A-4DC8-9D28-B3E523DBEA5C}"/>
            <w:text/>
          </w:sdtPr>
          <w:sdtContent>
            <w:tc>
              <w:tcPr>
                <w:tcW w:w="2650" w:type="dxa"/>
                <w:gridSpan w:val="2"/>
              </w:tcPr>
              <w:p w14:paraId="0191AC05" w14:textId="77777777" w:rsidR="004D1000" w:rsidRPr="00C645A2" w:rsidRDefault="004D1000" w:rsidP="004D1000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C9D7B99-3F0A-4DC8-9D28-B3E523DBEA5C}"/>
            <w:text/>
          </w:sdtPr>
          <w:sdtContent>
            <w:tc>
              <w:tcPr>
                <w:tcW w:w="1368" w:type="dxa"/>
                <w:tcBorders>
                  <w:top w:val="single" w:sz="4" w:space="0" w:color="auto"/>
                </w:tcBorders>
              </w:tcPr>
              <w:p w14:paraId="4C80DC8F" w14:textId="77777777" w:rsidR="004D1000" w:rsidRPr="00C645A2" w:rsidRDefault="004D1000" w:rsidP="006E60E9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14:paraId="66EC708F" w14:textId="77777777" w:rsidR="007A2170" w:rsidRDefault="007A2170" w:rsidP="001541E0">
      <w:pPr>
        <w:pStyle w:val="Style1"/>
        <w:rPr>
          <w:sz w:val="20"/>
        </w:rPr>
      </w:pPr>
    </w:p>
    <w:p w14:paraId="17A6F997" w14:textId="77777777" w:rsidR="00602E94" w:rsidRDefault="00602E94" w:rsidP="001541E0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206426" w14:textId="77777777" w:rsidR="000F7234" w:rsidRDefault="000F7234" w:rsidP="00E40C63">
      <w:pPr>
        <w:spacing w:after="0"/>
      </w:pPr>
      <w:r>
        <w:separator/>
      </w:r>
    </w:p>
  </w:endnote>
  <w:endnote w:type="continuationSeparator" w:id="0">
    <w:p w14:paraId="124E8217" w14:textId="77777777" w:rsidR="000F7234" w:rsidRDefault="000F7234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FF059" w14:textId="77777777" w:rsidR="00F1228C" w:rsidRDefault="00F122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CellSpacing w:w="1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="001D1CE2" w:rsidRPr="00982950" w14:paraId="65750FB8" w14:textId="77777777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14:paraId="02258436" w14:textId="77777777" w:rsidTr="00C43401">
            <w:tc>
              <w:tcPr>
                <w:tcW w:w="5000" w:type="pct"/>
              </w:tcPr>
              <w:p w14:paraId="2C34D6E9" w14:textId="77777777" w:rsidR="00C43401" w:rsidRDefault="00C43401" w:rsidP="0090637C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14:paraId="744DBDBE" w14:textId="77777777" w:rsidR="001D1CE2" w:rsidRDefault="001D1CE2" w:rsidP="0090637C">
          <w:pPr>
            <w:pStyle w:val="NoSpacing"/>
            <w:rPr>
              <w:sz w:val="18"/>
              <w:szCs w:val="18"/>
            </w:rPr>
          </w:pPr>
        </w:p>
      </w:tc>
    </w:tr>
  </w:tbl>
  <w:p w14:paraId="56E8F3C3" w14:textId="77777777" w:rsidR="000E071F" w:rsidRPr="001D1CE2" w:rsidRDefault="000E071F" w:rsidP="001D1CE2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14:paraId="415BEB67" w14:textId="77777777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C9D7B99-3F0A-4DC8-9D28-B3E523DBEA5C}"/>
          <w:text/>
        </w:sdtPr>
        <w:sdtContent>
          <w:tc>
            <w:tcPr>
              <w:tcW w:w="4118" w:type="dxa"/>
            </w:tcPr>
            <w:p w14:paraId="4D6FAC1B" w14:textId="77777777" w:rsidR="004E6401" w:rsidRDefault="004E6401" w:rsidP="004E6401">
              <w:pPr>
                <w:pStyle w:val="Heading2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C9D7B99-3F0A-4DC8-9D28-B3E523DBEA5C}"/>
          <w:text/>
        </w:sdtPr>
        <w:sdtContent>
          <w:tc>
            <w:tcPr>
              <w:tcW w:w="1958" w:type="dxa"/>
            </w:tcPr>
            <w:p w14:paraId="502A6E89" w14:textId="77777777" w:rsidR="004E6401" w:rsidRDefault="004E6401" w:rsidP="004E6401">
              <w:pPr>
                <w:pStyle w:val="Heading2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C9D7B99-3F0A-4DC8-9D28-B3E523DBEA5C}"/>
          <w:text/>
        </w:sdtPr>
        <w:sdtContent>
          <w:tc>
            <w:tcPr>
              <w:tcW w:w="4118" w:type="dxa"/>
            </w:tcPr>
            <w:p w14:paraId="06DF58BC" w14:textId="77777777" w:rsidR="004E6401" w:rsidRDefault="004E6401" w:rsidP="004E6401">
              <w:pPr>
                <w:pStyle w:val="Heading2"/>
              </w:pPr>
              <w:r>
                <w:t>CompanyEmail_Lbl</w:t>
              </w:r>
            </w:p>
          </w:tc>
        </w:sdtContent>
      </w:sdt>
    </w:tr>
    <w:tr w:rsidR="004E6401" w14:paraId="247F6BE5" w14:textId="77777777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C9D7B99-3F0A-4DC8-9D28-B3E523DBEA5C}"/>
          <w:text/>
        </w:sdtPr>
        <w:sdtContent>
          <w:tc>
            <w:tcPr>
              <w:tcW w:w="4118" w:type="dxa"/>
            </w:tcPr>
            <w:p w14:paraId="7E62B6B7" w14:textId="77777777" w:rsidR="004E6401" w:rsidRDefault="004E6401" w:rsidP="004E6401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C9D7B99-3F0A-4DC8-9D28-B3E523DBEA5C}"/>
          <w:text/>
        </w:sdtPr>
        <w:sdtContent>
          <w:tc>
            <w:tcPr>
              <w:tcW w:w="1958" w:type="dxa"/>
            </w:tcPr>
            <w:p w14:paraId="2C0884B1" w14:textId="77777777" w:rsidR="004E6401" w:rsidRDefault="004E6401" w:rsidP="004E6401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C9D7B99-3F0A-4DC8-9D28-B3E523DBEA5C}"/>
          <w:text/>
        </w:sdtPr>
        <w:sdtContent>
          <w:tc>
            <w:tcPr>
              <w:tcW w:w="4118" w:type="dxa"/>
            </w:tcPr>
            <w:p w14:paraId="5DD737AA" w14:textId="77777777" w:rsidR="004E6401" w:rsidRDefault="004E6401" w:rsidP="004E6401">
              <w:r>
                <w:t>CompanyEMail</w:t>
              </w:r>
            </w:p>
          </w:tc>
        </w:sdtContent>
      </w:sdt>
    </w:tr>
  </w:tbl>
  <w:p w14:paraId="475B02B0" w14:textId="77777777"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9C2A23" w14:textId="77777777" w:rsidR="000F7234" w:rsidRDefault="000F7234" w:rsidP="00E40C63">
      <w:pPr>
        <w:spacing w:after="0"/>
      </w:pPr>
      <w:r>
        <w:separator/>
      </w:r>
    </w:p>
  </w:footnote>
  <w:footnote w:type="continuationSeparator" w:id="0">
    <w:p w14:paraId="56867364" w14:textId="77777777" w:rsidR="000F7234" w:rsidRDefault="000F7234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95DF0" w14:textId="77777777" w:rsidR="00F1228C" w:rsidRDefault="00F122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5553F4DD" w14:textId="77777777" w:rsidTr="00772EA7">
      <w:tc>
        <w:tcPr>
          <w:tcW w:w="2929" w:type="pct"/>
        </w:tcPr>
        <w:p w14:paraId="0B23AFC3" w14:textId="77777777" w:rsidR="00F17602" w:rsidRPr="00F17602" w:rsidRDefault="00000000" w:rsidP="00F17602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="00F17602" w:rsidRP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r w:rsidR="00F17602" w:rsidRP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14:paraId="731A86F5" w14:textId="77777777" w:rsidR="00F17602" w:rsidRPr="00F17602" w:rsidRDefault="00F17602" w:rsidP="00F17602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14:paraId="5BB84AE8" w14:textId="77777777" w:rsidR="00C43401" w:rsidRDefault="00000000" w:rsidP="00F17602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r w:rsidR="00F17602" w:rsidRPr="00F17602">
                <w:rPr>
                  <w:rFonts w:cstheme="minorHAnsi"/>
                </w:rPr>
                <w:t>Page_Lbl</w:t>
              </w:r>
            </w:sdtContent>
          </w:sdt>
          <w:r w:rsidR="00F17602" w:rsidRPr="00F17602">
            <w:rPr>
              <w:rFonts w:cstheme="minorHAnsi"/>
            </w:rPr>
            <w:t xml:space="preserve"> 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PAGE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</w:rPr>
            <w:fldChar w:fldCharType="end"/>
          </w:r>
          <w:r w:rsidR="00F17602" w:rsidRPr="00F17602">
            <w:rPr>
              <w:rFonts w:cstheme="minorHAnsi"/>
            </w:rPr>
            <w:t xml:space="preserve"> / </w:t>
          </w:r>
          <w:r w:rsidR="00F17602" w:rsidRPr="00F17602">
            <w:rPr>
              <w:rFonts w:cstheme="minorHAnsi"/>
            </w:rPr>
            <w:fldChar w:fldCharType="begin"/>
          </w:r>
          <w:r w:rsidR="00F17602" w:rsidRPr="00F17602">
            <w:rPr>
              <w:rFonts w:cstheme="minorHAnsi"/>
            </w:rPr>
            <w:instrText xml:space="preserve"> NUMPAGES  \* Arabic  \* MERGEFORMAT </w:instrText>
          </w:r>
          <w:r w:rsidR="00F17602" w:rsidRP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="00F17602" w:rsidRP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14:paraId="481E8152" w14:textId="77777777" w:rsidR="00C43401" w:rsidRDefault="00C43401" w:rsidP="00C43401">
          <w:pPr>
            <w:pStyle w:val="Header"/>
            <w:jc w:val="right"/>
            <w:rPr>
              <w:b/>
            </w:rPr>
          </w:pPr>
        </w:p>
      </w:tc>
    </w:tr>
  </w:tbl>
  <w:p w14:paraId="10E5A678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14:paraId="61F619AC" w14:textId="77777777" w:rsidTr="004639DD">
      <w:tc>
        <w:tcPr>
          <w:tcW w:w="2929" w:type="pct"/>
        </w:tcPr>
        <w:p w14:paraId="40183AF9" w14:textId="77777777" w:rsidR="00C43401" w:rsidRDefault="00000000" w:rsidP="00291EF5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C9D7B99-3F0A-4DC8-9D28-B3E523DBEA5C}"/>
              <w:text/>
            </w:sdtPr>
            <w:sdtContent>
              <w:r w:rsidR="00BD2158" w:rsidRP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C9D7B99-3F0A-4DC8-9D28-B3E523DBEA5C}"/>
              <w:text/>
            </w:sdtPr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C9D7B99-3F0A-4DC8-9D28-B3E523DBEA5C}"/>
            <w:text/>
          </w:sdtPr>
          <w:sdtContent>
            <w:p w14:paraId="7C9B485B" w14:textId="77777777" w:rsidR="00E55D9E" w:rsidRDefault="00DA0734" w:rsidP="00DA0734">
              <w:pPr>
                <w:pStyle w:val="Subtitle"/>
              </w:pPr>
              <w:r>
                <w:t>DocumentDate</w:t>
              </w:r>
            </w:p>
          </w:sdtContent>
        </w:sdt>
        <w:p w14:paraId="6C33CC75" w14:textId="77777777" w:rsidR="00DA0734" w:rsidRPr="00E55D9E" w:rsidRDefault="00000000" w:rsidP="00DA0734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C9D7B99-3F0A-4DC8-9D28-B3E523DBEA5C}"/>
              <w:text/>
            </w:sdtPr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14:paraId="1A379905" w14:textId="77777777" w:rsidR="00C43401" w:rsidRDefault="004639DD" w:rsidP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C9D7B99-3F0A-4DC8-9D28-B3E523DBEA5C}"/>
              <w:picture/>
            </w:sdtPr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3943D8EA" w14:textId="77777777"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458AA"/>
    <w:rsid w:val="000625F4"/>
    <w:rsid w:val="00070EE8"/>
    <w:rsid w:val="00074151"/>
    <w:rsid w:val="00082B21"/>
    <w:rsid w:val="00083E19"/>
    <w:rsid w:val="000844A3"/>
    <w:rsid w:val="0008693A"/>
    <w:rsid w:val="000921B4"/>
    <w:rsid w:val="0009454A"/>
    <w:rsid w:val="000A665A"/>
    <w:rsid w:val="000D5A6D"/>
    <w:rsid w:val="000E071F"/>
    <w:rsid w:val="000E6063"/>
    <w:rsid w:val="000F7234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E1978"/>
    <w:rsid w:val="001F6AD2"/>
    <w:rsid w:val="001F76A3"/>
    <w:rsid w:val="0020108A"/>
    <w:rsid w:val="0021125E"/>
    <w:rsid w:val="002334A5"/>
    <w:rsid w:val="002342C4"/>
    <w:rsid w:val="00235CA0"/>
    <w:rsid w:val="00245B0E"/>
    <w:rsid w:val="00255327"/>
    <w:rsid w:val="00261876"/>
    <w:rsid w:val="0026269B"/>
    <w:rsid w:val="002669DB"/>
    <w:rsid w:val="002709C8"/>
    <w:rsid w:val="00273BA9"/>
    <w:rsid w:val="00291BFF"/>
    <w:rsid w:val="00291EF5"/>
    <w:rsid w:val="00294D03"/>
    <w:rsid w:val="0029628E"/>
    <w:rsid w:val="002A29DF"/>
    <w:rsid w:val="002A382C"/>
    <w:rsid w:val="002B6B46"/>
    <w:rsid w:val="002B7249"/>
    <w:rsid w:val="002C2A8C"/>
    <w:rsid w:val="002C4945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0A3B"/>
    <w:rsid w:val="003C2C96"/>
    <w:rsid w:val="003D120B"/>
    <w:rsid w:val="003D4B80"/>
    <w:rsid w:val="003D7AD7"/>
    <w:rsid w:val="003E2178"/>
    <w:rsid w:val="003F77E2"/>
    <w:rsid w:val="00417ABE"/>
    <w:rsid w:val="00451877"/>
    <w:rsid w:val="004530BB"/>
    <w:rsid w:val="004639DD"/>
    <w:rsid w:val="00471322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4E6F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4382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26006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173C"/>
    <w:rsid w:val="007E323C"/>
    <w:rsid w:val="007E74D6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46FB9"/>
    <w:rsid w:val="008533EF"/>
    <w:rsid w:val="00856BBF"/>
    <w:rsid w:val="00862E42"/>
    <w:rsid w:val="008874E0"/>
    <w:rsid w:val="008A3400"/>
    <w:rsid w:val="008A54A2"/>
    <w:rsid w:val="008C3901"/>
    <w:rsid w:val="008C5D64"/>
    <w:rsid w:val="008D7475"/>
    <w:rsid w:val="008E1DFF"/>
    <w:rsid w:val="008E6A01"/>
    <w:rsid w:val="008E766D"/>
    <w:rsid w:val="008F0A38"/>
    <w:rsid w:val="008F2709"/>
    <w:rsid w:val="008F4193"/>
    <w:rsid w:val="0090354E"/>
    <w:rsid w:val="0090637C"/>
    <w:rsid w:val="009072D1"/>
    <w:rsid w:val="009213C2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0B64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1BFD"/>
    <w:rsid w:val="00B22FDE"/>
    <w:rsid w:val="00B2674F"/>
    <w:rsid w:val="00B32D4B"/>
    <w:rsid w:val="00B402B9"/>
    <w:rsid w:val="00B437D5"/>
    <w:rsid w:val="00B57659"/>
    <w:rsid w:val="00B60D54"/>
    <w:rsid w:val="00B63554"/>
    <w:rsid w:val="00B74119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10D8E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2F11"/>
    <w:rsid w:val="00E5471C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17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493"/>
    <w:rsid w:val="00FD6A00"/>
    <w:rsid w:val="00FE1868"/>
    <w:rsid w:val="00FF12C1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1F4967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71322"/>
    <w:rsid w:val="004A6305"/>
    <w:rsid w:val="0052071E"/>
    <w:rsid w:val="005954E4"/>
    <w:rsid w:val="005B4F45"/>
    <w:rsid w:val="005C05B6"/>
    <w:rsid w:val="005E1886"/>
    <w:rsid w:val="006427AC"/>
    <w:rsid w:val="00672748"/>
    <w:rsid w:val="00676164"/>
    <w:rsid w:val="006802F3"/>
    <w:rsid w:val="006C7475"/>
    <w:rsid w:val="007306EB"/>
    <w:rsid w:val="007355F6"/>
    <w:rsid w:val="007B0F74"/>
    <w:rsid w:val="007C1213"/>
    <w:rsid w:val="00814E65"/>
    <w:rsid w:val="0082504B"/>
    <w:rsid w:val="008268BB"/>
    <w:rsid w:val="00826E4A"/>
    <w:rsid w:val="00845ABD"/>
    <w:rsid w:val="008640A4"/>
    <w:rsid w:val="00875991"/>
    <w:rsid w:val="008A67AC"/>
    <w:rsid w:val="008C48D7"/>
    <w:rsid w:val="008C5D64"/>
    <w:rsid w:val="008E72B8"/>
    <w:rsid w:val="00911A0F"/>
    <w:rsid w:val="0094520C"/>
    <w:rsid w:val="00947668"/>
    <w:rsid w:val="009A3957"/>
    <w:rsid w:val="00A45317"/>
    <w:rsid w:val="00AA5F24"/>
    <w:rsid w:val="00AA7B04"/>
    <w:rsid w:val="00AD1E20"/>
    <w:rsid w:val="00AE1CD3"/>
    <w:rsid w:val="00AE701E"/>
    <w:rsid w:val="00AF1763"/>
    <w:rsid w:val="00B104BA"/>
    <w:rsid w:val="00B66C6B"/>
    <w:rsid w:val="00B7711D"/>
    <w:rsid w:val="00B87D0B"/>
    <w:rsid w:val="00BA07E4"/>
    <w:rsid w:val="00BD367F"/>
    <w:rsid w:val="00C02972"/>
    <w:rsid w:val="00C605B7"/>
    <w:rsid w:val="00CC28C1"/>
    <w:rsid w:val="00CE0159"/>
    <w:rsid w:val="00D16157"/>
    <w:rsid w:val="00D20429"/>
    <w:rsid w:val="00D61155"/>
    <w:rsid w:val="00D94A8F"/>
    <w:rsid w:val="00DB4061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40351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55F6"/>
    <w:rPr>
      <w:color w:val="808080"/>
    </w:rPr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9485722AD625498C8BC2196EF140A656">
    <w:name w:val="9485722AD625498C8BC2196EF140A656"/>
    <w:rsid w:val="00C02972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6BBB53A26AA84408BF854D29A3581C5C">
    <w:name w:val="6BBB53A26AA84408BF854D29A3581C5C"/>
    <w:rsid w:val="000878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P u r c h a s e _ O r d e r / 1 3 2 2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/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i p T o C o u n t r y > S h i p T o C o u n t r y < / S h i p T o C o u n t r y >  
         < S h i p T o N a m e > S h i p T o N a m e < / S h i p T o N a m e >  
         < S h i p T o P h o n e N o > S h i p T o P h o n e N o < / S h i p T o P h o n e N o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itemProps1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C9D7B99-3F0A-4DC8-9D28-B3E523DBEA5C}">
  <ds:schemaRefs>
    <ds:schemaRef ds:uri="urn:microsoft-dynamics-nav/reports/Standard_Purchase_Order/1322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2025-06-27T03:32:00Z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SetDate">
    <vt:lpwstr>2020-02-18T08:25:39.9928245Z</vt:lpwstr>
  </property>
  <property fmtid="{D5CDD505-2E9C-101B-9397-08002B2CF9AE}" pid="5" name="MSIP_Label_f42aa342-8706-4288-bd11-ebb85995028c_Name">
    <vt:lpwstr>General</vt:lpwstr>
  </property>
  <property fmtid="{D5CDD505-2E9C-101B-9397-08002B2CF9AE}" pid="6" name="MSIP_Label_f42aa342-8706-4288-bd11-ebb85995028c_ActionId">
    <vt:lpwstr>970a44bf-6853-46f2-aea4-32584e8bca36</vt:lpwstr>
  </property>
  <property fmtid="{D5CDD505-2E9C-101B-9397-08002B2CF9AE}" pid="7" name="MSIP_Label_f42aa342-8706-4288-bd11-ebb85995028c_Extended_MSFT_Method">
    <vt:lpwstr>Automatic</vt:lpwstr>
  </property>
  <property fmtid="{D5CDD505-2E9C-101B-9397-08002B2CF9AE}" pid="8" name="Sensitivity">
    <vt:lpwstr>General</vt:lpwstr>
  </property>
</Properties>
</file>